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D706D" w14:textId="143CE38E" w:rsidR="007D768F" w:rsidRDefault="001D7F68" w:rsidP="001D7F68">
      <w:pPr>
        <w:pStyle w:val="Ttulo"/>
        <w:jc w:val="center"/>
      </w:pPr>
      <w:r>
        <w:t>Proposta de alterações e melhorias do processo</w:t>
      </w:r>
    </w:p>
    <w:p w14:paraId="32ED707A" w14:textId="77777777" w:rsidR="007D768F" w:rsidRDefault="007D768F" w:rsidP="007D768F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9632289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54AADA" w14:textId="64C2B55D" w:rsidR="00B364C1" w:rsidRDefault="00B364C1">
          <w:pPr>
            <w:pStyle w:val="CabealhodoSumrio"/>
          </w:pPr>
          <w:r>
            <w:t>Sumário</w:t>
          </w:r>
        </w:p>
        <w:p w14:paraId="12F23D4C" w14:textId="58A2DDED" w:rsidR="00B364C1" w:rsidRDefault="00B364C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94476" w:history="1">
            <w:r w:rsidRPr="00EF42D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F42D8">
              <w:rPr>
                <w:rStyle w:val="Hyperlink"/>
                <w:noProof/>
              </w:rPr>
              <w:t>Identificação do 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63930" w14:textId="037D1CDF" w:rsidR="00B364C1" w:rsidRDefault="001F492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6594477" w:history="1">
            <w:r w:rsidR="00B364C1" w:rsidRPr="00EF42D8">
              <w:rPr>
                <w:rStyle w:val="Hyperlink"/>
                <w:noProof/>
              </w:rPr>
              <w:t>2</w:t>
            </w:r>
            <w:r w:rsidR="00B364C1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364C1" w:rsidRPr="00EF42D8">
              <w:rPr>
                <w:rStyle w:val="Hyperlink"/>
                <w:noProof/>
              </w:rPr>
              <w:t>Objetivos do processo</w:t>
            </w:r>
            <w:r w:rsidR="00B364C1">
              <w:rPr>
                <w:noProof/>
                <w:webHidden/>
              </w:rPr>
              <w:tab/>
            </w:r>
            <w:r w:rsidR="00B364C1">
              <w:rPr>
                <w:noProof/>
                <w:webHidden/>
              </w:rPr>
              <w:fldChar w:fldCharType="begin"/>
            </w:r>
            <w:r w:rsidR="00B364C1">
              <w:rPr>
                <w:noProof/>
                <w:webHidden/>
              </w:rPr>
              <w:instrText xml:space="preserve"> PAGEREF _Toc36594477 \h </w:instrText>
            </w:r>
            <w:r w:rsidR="00B364C1">
              <w:rPr>
                <w:noProof/>
                <w:webHidden/>
              </w:rPr>
            </w:r>
            <w:r w:rsidR="00B364C1">
              <w:rPr>
                <w:noProof/>
                <w:webHidden/>
              </w:rPr>
              <w:fldChar w:fldCharType="separate"/>
            </w:r>
            <w:r w:rsidR="00B364C1">
              <w:rPr>
                <w:noProof/>
                <w:webHidden/>
              </w:rPr>
              <w:t>1</w:t>
            </w:r>
            <w:r w:rsidR="00B364C1">
              <w:rPr>
                <w:noProof/>
                <w:webHidden/>
              </w:rPr>
              <w:fldChar w:fldCharType="end"/>
            </w:r>
          </w:hyperlink>
        </w:p>
        <w:p w14:paraId="3F6CE990" w14:textId="07FE3A49" w:rsidR="00B364C1" w:rsidRDefault="001F492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6594478" w:history="1">
            <w:r w:rsidR="00B364C1" w:rsidRPr="00EF42D8">
              <w:rPr>
                <w:rStyle w:val="Hyperlink"/>
                <w:noProof/>
              </w:rPr>
              <w:t>3</w:t>
            </w:r>
            <w:r w:rsidR="00B364C1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364C1" w:rsidRPr="00EF42D8">
              <w:rPr>
                <w:rStyle w:val="Hyperlink"/>
                <w:noProof/>
              </w:rPr>
              <w:t>Cenário atual</w:t>
            </w:r>
            <w:r w:rsidR="00B364C1">
              <w:rPr>
                <w:noProof/>
                <w:webHidden/>
              </w:rPr>
              <w:tab/>
            </w:r>
            <w:r w:rsidR="00B364C1">
              <w:rPr>
                <w:noProof/>
                <w:webHidden/>
              </w:rPr>
              <w:fldChar w:fldCharType="begin"/>
            </w:r>
            <w:r w:rsidR="00B364C1">
              <w:rPr>
                <w:noProof/>
                <w:webHidden/>
              </w:rPr>
              <w:instrText xml:space="preserve"> PAGEREF _Toc36594478 \h </w:instrText>
            </w:r>
            <w:r w:rsidR="00B364C1">
              <w:rPr>
                <w:noProof/>
                <w:webHidden/>
              </w:rPr>
            </w:r>
            <w:r w:rsidR="00B364C1">
              <w:rPr>
                <w:noProof/>
                <w:webHidden/>
              </w:rPr>
              <w:fldChar w:fldCharType="separate"/>
            </w:r>
            <w:r w:rsidR="00B364C1">
              <w:rPr>
                <w:noProof/>
                <w:webHidden/>
              </w:rPr>
              <w:t>1</w:t>
            </w:r>
            <w:r w:rsidR="00B364C1">
              <w:rPr>
                <w:noProof/>
                <w:webHidden/>
              </w:rPr>
              <w:fldChar w:fldCharType="end"/>
            </w:r>
          </w:hyperlink>
        </w:p>
        <w:p w14:paraId="50490E5B" w14:textId="60766871" w:rsidR="00B364C1" w:rsidRDefault="001F492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6594479" w:history="1">
            <w:r w:rsidR="00B364C1" w:rsidRPr="00EF42D8">
              <w:rPr>
                <w:rStyle w:val="Hyperlink"/>
                <w:noProof/>
              </w:rPr>
              <w:t>3.1</w:t>
            </w:r>
            <w:r w:rsidR="00B364C1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364C1" w:rsidRPr="00EF42D8">
              <w:rPr>
                <w:rStyle w:val="Hyperlink"/>
                <w:noProof/>
              </w:rPr>
              <w:t>Modelo AS-IS</w:t>
            </w:r>
            <w:r w:rsidR="00B364C1">
              <w:rPr>
                <w:noProof/>
                <w:webHidden/>
              </w:rPr>
              <w:tab/>
            </w:r>
            <w:r w:rsidR="00B364C1">
              <w:rPr>
                <w:noProof/>
                <w:webHidden/>
              </w:rPr>
              <w:fldChar w:fldCharType="begin"/>
            </w:r>
            <w:r w:rsidR="00B364C1">
              <w:rPr>
                <w:noProof/>
                <w:webHidden/>
              </w:rPr>
              <w:instrText xml:space="preserve"> PAGEREF _Toc36594479 \h </w:instrText>
            </w:r>
            <w:r w:rsidR="00B364C1">
              <w:rPr>
                <w:noProof/>
                <w:webHidden/>
              </w:rPr>
            </w:r>
            <w:r w:rsidR="00B364C1">
              <w:rPr>
                <w:noProof/>
                <w:webHidden/>
              </w:rPr>
              <w:fldChar w:fldCharType="separate"/>
            </w:r>
            <w:r w:rsidR="00B364C1">
              <w:rPr>
                <w:noProof/>
                <w:webHidden/>
              </w:rPr>
              <w:t>1</w:t>
            </w:r>
            <w:r w:rsidR="00B364C1">
              <w:rPr>
                <w:noProof/>
                <w:webHidden/>
              </w:rPr>
              <w:fldChar w:fldCharType="end"/>
            </w:r>
          </w:hyperlink>
        </w:p>
        <w:p w14:paraId="1DB8991E" w14:textId="74F3D772" w:rsidR="00B364C1" w:rsidRDefault="001F492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6594480" w:history="1">
            <w:r w:rsidR="00B364C1" w:rsidRPr="00EF42D8">
              <w:rPr>
                <w:rStyle w:val="Hyperlink"/>
                <w:noProof/>
              </w:rPr>
              <w:t>4</w:t>
            </w:r>
            <w:r w:rsidR="00B364C1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364C1" w:rsidRPr="00EF42D8">
              <w:rPr>
                <w:rStyle w:val="Hyperlink"/>
                <w:noProof/>
              </w:rPr>
              <w:t>Medições do processo atual</w:t>
            </w:r>
            <w:r w:rsidR="00B364C1">
              <w:rPr>
                <w:noProof/>
                <w:webHidden/>
              </w:rPr>
              <w:tab/>
            </w:r>
            <w:r w:rsidR="00B364C1">
              <w:rPr>
                <w:noProof/>
                <w:webHidden/>
              </w:rPr>
              <w:fldChar w:fldCharType="begin"/>
            </w:r>
            <w:r w:rsidR="00B364C1">
              <w:rPr>
                <w:noProof/>
                <w:webHidden/>
              </w:rPr>
              <w:instrText xml:space="preserve"> PAGEREF _Toc36594480 \h </w:instrText>
            </w:r>
            <w:r w:rsidR="00B364C1">
              <w:rPr>
                <w:noProof/>
                <w:webHidden/>
              </w:rPr>
            </w:r>
            <w:r w:rsidR="00B364C1">
              <w:rPr>
                <w:noProof/>
                <w:webHidden/>
              </w:rPr>
              <w:fldChar w:fldCharType="separate"/>
            </w:r>
            <w:r w:rsidR="00B364C1">
              <w:rPr>
                <w:noProof/>
                <w:webHidden/>
              </w:rPr>
              <w:t>1</w:t>
            </w:r>
            <w:r w:rsidR="00B364C1">
              <w:rPr>
                <w:noProof/>
                <w:webHidden/>
              </w:rPr>
              <w:fldChar w:fldCharType="end"/>
            </w:r>
          </w:hyperlink>
        </w:p>
        <w:p w14:paraId="4DD6E87E" w14:textId="22B04AC6" w:rsidR="00B364C1" w:rsidRDefault="001F492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6594481" w:history="1">
            <w:r w:rsidR="00B364C1" w:rsidRPr="00EF42D8">
              <w:rPr>
                <w:rStyle w:val="Hyperlink"/>
                <w:noProof/>
              </w:rPr>
              <w:t>4.1</w:t>
            </w:r>
            <w:r w:rsidR="00B364C1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364C1" w:rsidRPr="00EF42D8">
              <w:rPr>
                <w:rStyle w:val="Hyperlink"/>
                <w:noProof/>
              </w:rPr>
              <w:t>Expectativas</w:t>
            </w:r>
            <w:r w:rsidR="00B364C1">
              <w:rPr>
                <w:noProof/>
                <w:webHidden/>
              </w:rPr>
              <w:tab/>
            </w:r>
            <w:r w:rsidR="00B364C1">
              <w:rPr>
                <w:noProof/>
                <w:webHidden/>
              </w:rPr>
              <w:fldChar w:fldCharType="begin"/>
            </w:r>
            <w:r w:rsidR="00B364C1">
              <w:rPr>
                <w:noProof/>
                <w:webHidden/>
              </w:rPr>
              <w:instrText xml:space="preserve"> PAGEREF _Toc36594481 \h </w:instrText>
            </w:r>
            <w:r w:rsidR="00B364C1">
              <w:rPr>
                <w:noProof/>
                <w:webHidden/>
              </w:rPr>
            </w:r>
            <w:r w:rsidR="00B364C1">
              <w:rPr>
                <w:noProof/>
                <w:webHidden/>
              </w:rPr>
              <w:fldChar w:fldCharType="separate"/>
            </w:r>
            <w:r w:rsidR="00B364C1">
              <w:rPr>
                <w:noProof/>
                <w:webHidden/>
              </w:rPr>
              <w:t>1</w:t>
            </w:r>
            <w:r w:rsidR="00B364C1">
              <w:rPr>
                <w:noProof/>
                <w:webHidden/>
              </w:rPr>
              <w:fldChar w:fldCharType="end"/>
            </w:r>
          </w:hyperlink>
        </w:p>
        <w:p w14:paraId="48A20662" w14:textId="62259513" w:rsidR="00B364C1" w:rsidRDefault="001F492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6594482" w:history="1">
            <w:r w:rsidR="00B364C1" w:rsidRPr="00EF42D8">
              <w:rPr>
                <w:rStyle w:val="Hyperlink"/>
                <w:noProof/>
              </w:rPr>
              <w:t>5</w:t>
            </w:r>
            <w:r w:rsidR="00B364C1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364C1" w:rsidRPr="00EF42D8">
              <w:rPr>
                <w:rStyle w:val="Hyperlink"/>
                <w:noProof/>
              </w:rPr>
              <w:t>Proposta de melhoria</w:t>
            </w:r>
            <w:r w:rsidR="00B364C1">
              <w:rPr>
                <w:noProof/>
                <w:webHidden/>
              </w:rPr>
              <w:tab/>
            </w:r>
            <w:r w:rsidR="00B364C1">
              <w:rPr>
                <w:noProof/>
                <w:webHidden/>
              </w:rPr>
              <w:fldChar w:fldCharType="begin"/>
            </w:r>
            <w:r w:rsidR="00B364C1">
              <w:rPr>
                <w:noProof/>
                <w:webHidden/>
              </w:rPr>
              <w:instrText xml:space="preserve"> PAGEREF _Toc36594482 \h </w:instrText>
            </w:r>
            <w:r w:rsidR="00B364C1">
              <w:rPr>
                <w:noProof/>
                <w:webHidden/>
              </w:rPr>
            </w:r>
            <w:r w:rsidR="00B364C1">
              <w:rPr>
                <w:noProof/>
                <w:webHidden/>
              </w:rPr>
              <w:fldChar w:fldCharType="separate"/>
            </w:r>
            <w:r w:rsidR="00B364C1">
              <w:rPr>
                <w:noProof/>
                <w:webHidden/>
              </w:rPr>
              <w:t>1</w:t>
            </w:r>
            <w:r w:rsidR="00B364C1">
              <w:rPr>
                <w:noProof/>
                <w:webHidden/>
              </w:rPr>
              <w:fldChar w:fldCharType="end"/>
            </w:r>
          </w:hyperlink>
        </w:p>
        <w:p w14:paraId="0ADBCAED" w14:textId="3E074E4B" w:rsidR="00B364C1" w:rsidRDefault="001F492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6594483" w:history="1">
            <w:r w:rsidR="00B364C1" w:rsidRPr="00EF42D8">
              <w:rPr>
                <w:rStyle w:val="Hyperlink"/>
                <w:noProof/>
              </w:rPr>
              <w:t>5.1</w:t>
            </w:r>
            <w:r w:rsidR="00B364C1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364C1" w:rsidRPr="00EF42D8">
              <w:rPr>
                <w:rStyle w:val="Hyperlink"/>
                <w:noProof/>
              </w:rPr>
              <w:t>Processo TO-BE</w:t>
            </w:r>
            <w:r w:rsidR="00B364C1">
              <w:rPr>
                <w:noProof/>
                <w:webHidden/>
              </w:rPr>
              <w:tab/>
            </w:r>
            <w:r w:rsidR="00B364C1">
              <w:rPr>
                <w:noProof/>
                <w:webHidden/>
              </w:rPr>
              <w:fldChar w:fldCharType="begin"/>
            </w:r>
            <w:r w:rsidR="00B364C1">
              <w:rPr>
                <w:noProof/>
                <w:webHidden/>
              </w:rPr>
              <w:instrText xml:space="preserve"> PAGEREF _Toc36594483 \h </w:instrText>
            </w:r>
            <w:r w:rsidR="00B364C1">
              <w:rPr>
                <w:noProof/>
                <w:webHidden/>
              </w:rPr>
            </w:r>
            <w:r w:rsidR="00B364C1">
              <w:rPr>
                <w:noProof/>
                <w:webHidden/>
              </w:rPr>
              <w:fldChar w:fldCharType="separate"/>
            </w:r>
            <w:r w:rsidR="00B364C1">
              <w:rPr>
                <w:noProof/>
                <w:webHidden/>
              </w:rPr>
              <w:t>2</w:t>
            </w:r>
            <w:r w:rsidR="00B364C1">
              <w:rPr>
                <w:noProof/>
                <w:webHidden/>
              </w:rPr>
              <w:fldChar w:fldCharType="end"/>
            </w:r>
          </w:hyperlink>
        </w:p>
        <w:p w14:paraId="2D049A19" w14:textId="686A1766" w:rsidR="00B364C1" w:rsidRDefault="001F492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6594484" w:history="1">
            <w:r w:rsidR="00B364C1" w:rsidRPr="00EF42D8">
              <w:rPr>
                <w:rStyle w:val="Hyperlink"/>
                <w:noProof/>
              </w:rPr>
              <w:t>6</w:t>
            </w:r>
            <w:r w:rsidR="00B364C1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364C1" w:rsidRPr="00EF42D8">
              <w:rPr>
                <w:rStyle w:val="Hyperlink"/>
                <w:noProof/>
              </w:rPr>
              <w:t>Métricas do processo</w:t>
            </w:r>
            <w:r w:rsidR="00B364C1">
              <w:rPr>
                <w:noProof/>
                <w:webHidden/>
              </w:rPr>
              <w:tab/>
            </w:r>
            <w:r w:rsidR="00B364C1">
              <w:rPr>
                <w:noProof/>
                <w:webHidden/>
              </w:rPr>
              <w:fldChar w:fldCharType="begin"/>
            </w:r>
            <w:r w:rsidR="00B364C1">
              <w:rPr>
                <w:noProof/>
                <w:webHidden/>
              </w:rPr>
              <w:instrText xml:space="preserve"> PAGEREF _Toc36594484 \h </w:instrText>
            </w:r>
            <w:r w:rsidR="00B364C1">
              <w:rPr>
                <w:noProof/>
                <w:webHidden/>
              </w:rPr>
            </w:r>
            <w:r w:rsidR="00B364C1">
              <w:rPr>
                <w:noProof/>
                <w:webHidden/>
              </w:rPr>
              <w:fldChar w:fldCharType="separate"/>
            </w:r>
            <w:r w:rsidR="00B364C1">
              <w:rPr>
                <w:noProof/>
                <w:webHidden/>
              </w:rPr>
              <w:t>2</w:t>
            </w:r>
            <w:r w:rsidR="00B364C1">
              <w:rPr>
                <w:noProof/>
                <w:webHidden/>
              </w:rPr>
              <w:fldChar w:fldCharType="end"/>
            </w:r>
          </w:hyperlink>
        </w:p>
        <w:p w14:paraId="24988D2C" w14:textId="5030F297" w:rsidR="00B364C1" w:rsidRDefault="001F492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6594485" w:history="1">
            <w:r w:rsidR="00B364C1" w:rsidRPr="00EF42D8">
              <w:rPr>
                <w:rStyle w:val="Hyperlink"/>
                <w:noProof/>
              </w:rPr>
              <w:t>6.1</w:t>
            </w:r>
            <w:r w:rsidR="00B364C1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364C1" w:rsidRPr="00EF42D8">
              <w:rPr>
                <w:rStyle w:val="Hyperlink"/>
                <w:noProof/>
              </w:rPr>
              <w:t>Resultado esperado</w:t>
            </w:r>
            <w:r w:rsidR="00B364C1">
              <w:rPr>
                <w:noProof/>
                <w:webHidden/>
              </w:rPr>
              <w:tab/>
            </w:r>
            <w:r w:rsidR="00B364C1">
              <w:rPr>
                <w:noProof/>
                <w:webHidden/>
              </w:rPr>
              <w:fldChar w:fldCharType="begin"/>
            </w:r>
            <w:r w:rsidR="00B364C1">
              <w:rPr>
                <w:noProof/>
                <w:webHidden/>
              </w:rPr>
              <w:instrText xml:space="preserve"> PAGEREF _Toc36594485 \h </w:instrText>
            </w:r>
            <w:r w:rsidR="00B364C1">
              <w:rPr>
                <w:noProof/>
                <w:webHidden/>
              </w:rPr>
            </w:r>
            <w:r w:rsidR="00B364C1">
              <w:rPr>
                <w:noProof/>
                <w:webHidden/>
              </w:rPr>
              <w:fldChar w:fldCharType="separate"/>
            </w:r>
            <w:r w:rsidR="00B364C1">
              <w:rPr>
                <w:noProof/>
                <w:webHidden/>
              </w:rPr>
              <w:t>2</w:t>
            </w:r>
            <w:r w:rsidR="00B364C1">
              <w:rPr>
                <w:noProof/>
                <w:webHidden/>
              </w:rPr>
              <w:fldChar w:fldCharType="end"/>
            </w:r>
          </w:hyperlink>
        </w:p>
        <w:p w14:paraId="0D2B2B29" w14:textId="00D7757C" w:rsidR="00B364C1" w:rsidRDefault="00B364C1">
          <w:r>
            <w:rPr>
              <w:b/>
              <w:bCs/>
            </w:rPr>
            <w:fldChar w:fldCharType="end"/>
          </w:r>
        </w:p>
      </w:sdtContent>
    </w:sdt>
    <w:p w14:paraId="32ED7083" w14:textId="7B343F4D" w:rsidR="007D768F" w:rsidRDefault="007D768F" w:rsidP="007D768F"/>
    <w:p w14:paraId="1E6D6922" w14:textId="1AD76335" w:rsidR="002B58E4" w:rsidRDefault="002B58E4" w:rsidP="002B58E4">
      <w:pPr>
        <w:pStyle w:val="Ttulo2"/>
      </w:pPr>
      <w:bookmarkStart w:id="0" w:name="_Toc36594476"/>
      <w:r>
        <w:t>Identificação do processo</w:t>
      </w:r>
      <w:bookmarkEnd w:id="0"/>
    </w:p>
    <w:p w14:paraId="438E8AF1" w14:textId="7EEC51DD" w:rsidR="002B58E4" w:rsidRDefault="002B58E4" w:rsidP="002B58E4">
      <w:r>
        <w:t xml:space="preserve">Empresa: </w:t>
      </w:r>
    </w:p>
    <w:p w14:paraId="54059C54" w14:textId="4C2CAF21" w:rsidR="002B58E4" w:rsidRDefault="002B58E4" w:rsidP="002B58E4">
      <w:r>
        <w:t>Nome</w:t>
      </w:r>
      <w:r w:rsidR="00A24E33">
        <w:t xml:space="preserve"> do processo</w:t>
      </w:r>
      <w:r>
        <w:t xml:space="preserve">: </w:t>
      </w:r>
    </w:p>
    <w:p w14:paraId="2912E780" w14:textId="77777777" w:rsidR="002B58E4" w:rsidRPr="002B58E4" w:rsidRDefault="002B58E4" w:rsidP="002B58E4"/>
    <w:p w14:paraId="32ED7084" w14:textId="77777777" w:rsidR="007E352C" w:rsidRDefault="007E352C" w:rsidP="007D768F"/>
    <w:p w14:paraId="32ED7085" w14:textId="4B91F2E5" w:rsidR="007D768F" w:rsidRDefault="007D768F" w:rsidP="00AE6008">
      <w:pPr>
        <w:pStyle w:val="Ttulo1"/>
      </w:pPr>
      <w:bookmarkStart w:id="1" w:name="_Toc36594477"/>
      <w:r w:rsidRPr="008843C9">
        <w:t xml:space="preserve">Objetivos </w:t>
      </w:r>
      <w:r w:rsidR="00DF57EF">
        <w:t>do processo</w:t>
      </w:r>
      <w:bookmarkEnd w:id="1"/>
    </w:p>
    <w:p w14:paraId="32ED7087" w14:textId="1B9F56E7" w:rsidR="004B6CAC" w:rsidRDefault="004B6CAC" w:rsidP="004B6CAC"/>
    <w:p w14:paraId="3685187F" w14:textId="77777777" w:rsidR="001F7E14" w:rsidRDefault="001F7E14" w:rsidP="004B6CAC"/>
    <w:p w14:paraId="32ED7088" w14:textId="6CDCBF71" w:rsidR="004B6CAC" w:rsidRPr="004B6CAC" w:rsidRDefault="00DF57EF" w:rsidP="004B6CAC">
      <w:pPr>
        <w:pStyle w:val="Ttulo1"/>
      </w:pPr>
      <w:bookmarkStart w:id="2" w:name="_Toc36594478"/>
      <w:r>
        <w:t>Cenário atual</w:t>
      </w:r>
      <w:bookmarkEnd w:id="2"/>
    </w:p>
    <w:p w14:paraId="61D41F14" w14:textId="21B93210" w:rsidR="00145DED" w:rsidRDefault="00145DED" w:rsidP="00145DED"/>
    <w:p w14:paraId="58C24396" w14:textId="5C5DDA3D" w:rsidR="00145DED" w:rsidRDefault="00145DED" w:rsidP="00145DED">
      <w:pPr>
        <w:pStyle w:val="Ttulo2"/>
      </w:pPr>
      <w:bookmarkStart w:id="3" w:name="_Toc36594479"/>
      <w:r>
        <w:t>Modelo AS-IS</w:t>
      </w:r>
      <w:bookmarkEnd w:id="3"/>
    </w:p>
    <w:p w14:paraId="178A4E46" w14:textId="77777777" w:rsidR="00145DED" w:rsidRDefault="00145DED" w:rsidP="00145DED"/>
    <w:p w14:paraId="32ED708B" w14:textId="77777777" w:rsidR="0077771A" w:rsidRDefault="0077771A" w:rsidP="003D377B"/>
    <w:p w14:paraId="32ED708C" w14:textId="06B3D59C" w:rsidR="007D404E" w:rsidRDefault="00696D99" w:rsidP="00BC7732">
      <w:pPr>
        <w:pStyle w:val="Ttulo1"/>
      </w:pPr>
      <w:bookmarkStart w:id="4" w:name="_Toc36594480"/>
      <w:r>
        <w:t>Medições do processo atual</w:t>
      </w:r>
      <w:bookmarkEnd w:id="4"/>
    </w:p>
    <w:p w14:paraId="031F74CC" w14:textId="68D06C6E" w:rsidR="00975A4D" w:rsidRDefault="00975A4D" w:rsidP="00975A4D"/>
    <w:p w14:paraId="1EDCAC41" w14:textId="604170D4" w:rsidR="00975A4D" w:rsidRDefault="00975A4D" w:rsidP="00975A4D">
      <w:pPr>
        <w:pStyle w:val="Ttulo2"/>
      </w:pPr>
      <w:bookmarkStart w:id="5" w:name="_Toc36594481"/>
      <w:r>
        <w:t>Expectativas</w:t>
      </w:r>
      <w:bookmarkEnd w:id="5"/>
    </w:p>
    <w:p w14:paraId="499264A9" w14:textId="197FA961" w:rsidR="00975A4D" w:rsidRDefault="00975A4D" w:rsidP="00975A4D"/>
    <w:p w14:paraId="5191B7BE" w14:textId="77777777" w:rsidR="00DC696C" w:rsidRPr="00975A4D" w:rsidRDefault="00DC696C" w:rsidP="00975A4D"/>
    <w:p w14:paraId="75EAC8D8" w14:textId="41E65AA1" w:rsidR="00BC7732" w:rsidRDefault="006704B1" w:rsidP="00C97A8D">
      <w:pPr>
        <w:pStyle w:val="Ttulo1"/>
      </w:pPr>
      <w:bookmarkStart w:id="6" w:name="_Toc36594482"/>
      <w:r>
        <w:t>Proposta de melhoria</w:t>
      </w:r>
      <w:bookmarkEnd w:id="6"/>
    </w:p>
    <w:p w14:paraId="3D2F9F71" w14:textId="67047A6E" w:rsidR="00C97A8D" w:rsidRDefault="00C97A8D" w:rsidP="00BC7732"/>
    <w:p w14:paraId="31D9B9A2" w14:textId="1FEFC540" w:rsidR="00C97A8D" w:rsidRPr="00BC7732" w:rsidRDefault="00B1570B" w:rsidP="00B1570B">
      <w:pPr>
        <w:pStyle w:val="Ttulo2"/>
      </w:pPr>
      <w:bookmarkStart w:id="7" w:name="_Toc36594483"/>
      <w:r>
        <w:lastRenderedPageBreak/>
        <w:t>Processo TO-BE</w:t>
      </w:r>
      <w:bookmarkEnd w:id="7"/>
    </w:p>
    <w:p w14:paraId="32ED708D" w14:textId="38E3FC29" w:rsidR="0053056F" w:rsidRDefault="0053056F" w:rsidP="003D377B"/>
    <w:p w14:paraId="1D4D7A2D" w14:textId="77777777" w:rsidR="00A1253C" w:rsidRDefault="00A1253C" w:rsidP="003D377B"/>
    <w:p w14:paraId="32ED70A3" w14:textId="77777777" w:rsidR="008843C9" w:rsidRDefault="00173F71" w:rsidP="00FA2038">
      <w:pPr>
        <w:pStyle w:val="Ttulo1"/>
      </w:pPr>
      <w:bookmarkStart w:id="8" w:name="_Toc36594484"/>
      <w:r w:rsidRPr="00173F71">
        <w:t>Métricas do processo</w:t>
      </w:r>
      <w:bookmarkEnd w:id="8"/>
    </w:p>
    <w:p w14:paraId="32ED70A4" w14:textId="30D7D624" w:rsidR="00173F71" w:rsidRPr="00173F71" w:rsidRDefault="00173F71" w:rsidP="007D768F">
      <w:pPr>
        <w:pStyle w:val="Comments"/>
      </w:pPr>
      <w:r w:rsidRPr="00173F71">
        <w:rPr>
          <w:rFonts w:cs="Arial"/>
          <w:szCs w:val="16"/>
        </w:rPr>
        <w:t>[</w:t>
      </w:r>
      <w:r w:rsidR="00A25190">
        <w:rPr>
          <w:rFonts w:cs="Arial"/>
          <w:szCs w:val="16"/>
        </w:rPr>
        <w:t>poss</w:t>
      </w:r>
      <w:r w:rsidR="001B22D0">
        <w:rPr>
          <w:rFonts w:cs="Arial"/>
          <w:szCs w:val="16"/>
        </w:rPr>
        <w:t xml:space="preserve">íveis medições e </w:t>
      </w:r>
      <w:r w:rsidR="00683159">
        <w:rPr>
          <w:rFonts w:cs="Arial"/>
          <w:szCs w:val="16"/>
        </w:rPr>
        <w:t>frequência de medição</w:t>
      </w:r>
      <w:r w:rsidRPr="00173F71">
        <w:rPr>
          <w:rFonts w:cs="Arial"/>
          <w:szCs w:val="16"/>
        </w:rPr>
        <w:t>]</w:t>
      </w:r>
    </w:p>
    <w:p w14:paraId="32ED70A5" w14:textId="77777777" w:rsidR="00173F71" w:rsidRDefault="00173F71" w:rsidP="003D377B"/>
    <w:p w14:paraId="32ED70A6" w14:textId="77777777" w:rsidR="00821A0D" w:rsidRDefault="00821A0D" w:rsidP="003D377B"/>
    <w:p w14:paraId="32ED70A7" w14:textId="79794923" w:rsidR="00173F71" w:rsidRDefault="007D3B4B" w:rsidP="007D3B4B">
      <w:pPr>
        <w:pStyle w:val="Ttulo2"/>
      </w:pPr>
      <w:bookmarkStart w:id="9" w:name="_Toc36594485"/>
      <w:r>
        <w:t xml:space="preserve">Resultado </w:t>
      </w:r>
      <w:r w:rsidR="00596D88">
        <w:t>esperado</w:t>
      </w:r>
      <w:bookmarkEnd w:id="9"/>
    </w:p>
    <w:p w14:paraId="32ED70AE" w14:textId="77777777" w:rsidR="008843C9" w:rsidRDefault="008843C9" w:rsidP="003D377B"/>
    <w:p w14:paraId="32ED70AF" w14:textId="77777777" w:rsidR="008843C9" w:rsidRDefault="008843C9" w:rsidP="003D377B"/>
    <w:p w14:paraId="32ED70B0" w14:textId="77777777" w:rsidR="008843C9" w:rsidRDefault="008843C9" w:rsidP="003D377B"/>
    <w:p w14:paraId="32ED70B1" w14:textId="77777777" w:rsidR="008843C9" w:rsidRDefault="008843C9" w:rsidP="003D377B"/>
    <w:p w14:paraId="32ED70B2" w14:textId="77777777" w:rsidR="008843C9" w:rsidRDefault="008843C9" w:rsidP="003D377B"/>
    <w:p w14:paraId="32ED70B3" w14:textId="77777777" w:rsidR="008843C9" w:rsidRDefault="008843C9" w:rsidP="003D377B"/>
    <w:p w14:paraId="32ED70B4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32ED70B6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32ED70B5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32ED70BA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32ED70B7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32ED70B8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32ED70B9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32ED70BE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32ED70BB" w14:textId="24C07D4D" w:rsidR="008843C9" w:rsidRPr="00CE3355" w:rsidRDefault="008843C9" w:rsidP="002D679E">
            <w:pPr>
              <w:pStyle w:val="Tabela"/>
            </w:pPr>
            <w:r w:rsidRPr="00CE3355">
              <w:t xml:space="preserve">Patrocinador do </w:t>
            </w:r>
            <w:r w:rsidR="001F4929">
              <w:t>Processo</w:t>
            </w:r>
          </w:p>
        </w:tc>
        <w:tc>
          <w:tcPr>
            <w:tcW w:w="4678" w:type="dxa"/>
            <w:vAlign w:val="center"/>
          </w:tcPr>
          <w:p w14:paraId="32ED70BC" w14:textId="77777777" w:rsidR="008843C9" w:rsidRPr="00C52528" w:rsidRDefault="008843C9" w:rsidP="002D679E"/>
        </w:tc>
        <w:tc>
          <w:tcPr>
            <w:tcW w:w="1559" w:type="dxa"/>
            <w:vAlign w:val="center"/>
          </w:tcPr>
          <w:p w14:paraId="32ED70BD" w14:textId="77777777" w:rsidR="008843C9" w:rsidRPr="00C52528" w:rsidRDefault="008843C9" w:rsidP="002D679E"/>
        </w:tc>
      </w:tr>
      <w:tr w:rsidR="008843C9" w:rsidRPr="00C52528" w14:paraId="32ED70C2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32ED70BF" w14:textId="5D2E56F1" w:rsidR="008843C9" w:rsidRPr="00CE3355" w:rsidRDefault="008843C9" w:rsidP="002D679E">
            <w:pPr>
              <w:pStyle w:val="Tabela"/>
            </w:pPr>
            <w:r>
              <w:t xml:space="preserve">Gerente do </w:t>
            </w:r>
            <w:r w:rsidR="001F4929">
              <w:t>Processo</w:t>
            </w:r>
          </w:p>
        </w:tc>
        <w:tc>
          <w:tcPr>
            <w:tcW w:w="4678" w:type="dxa"/>
            <w:vAlign w:val="center"/>
          </w:tcPr>
          <w:p w14:paraId="32ED70C0" w14:textId="77777777" w:rsidR="008843C9" w:rsidRPr="00C52528" w:rsidRDefault="008843C9" w:rsidP="002D679E"/>
        </w:tc>
        <w:tc>
          <w:tcPr>
            <w:tcW w:w="1559" w:type="dxa"/>
            <w:vAlign w:val="center"/>
          </w:tcPr>
          <w:p w14:paraId="32ED70C1" w14:textId="77777777" w:rsidR="008843C9" w:rsidRPr="00C52528" w:rsidRDefault="008843C9" w:rsidP="002D679E"/>
        </w:tc>
      </w:tr>
      <w:tr w:rsidR="001F4929" w:rsidRPr="00C52528" w14:paraId="70B9509A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33D69EF8" w14:textId="6F1543AF" w:rsidR="001F4929" w:rsidRDefault="001F4929" w:rsidP="002D679E">
            <w:pPr>
              <w:pStyle w:val="Tabela"/>
            </w:pPr>
            <w:r>
              <w:t>Analista do Processo</w:t>
            </w:r>
            <w:bookmarkStart w:id="10" w:name="_GoBack"/>
            <w:bookmarkEnd w:id="10"/>
          </w:p>
        </w:tc>
        <w:tc>
          <w:tcPr>
            <w:tcW w:w="4678" w:type="dxa"/>
            <w:vAlign w:val="center"/>
          </w:tcPr>
          <w:p w14:paraId="4B9D6882" w14:textId="77777777" w:rsidR="001F4929" w:rsidRPr="00C52528" w:rsidRDefault="001F4929" w:rsidP="002D679E"/>
        </w:tc>
        <w:tc>
          <w:tcPr>
            <w:tcW w:w="1559" w:type="dxa"/>
            <w:vAlign w:val="center"/>
          </w:tcPr>
          <w:p w14:paraId="70BF29F3" w14:textId="77777777" w:rsidR="001F4929" w:rsidRPr="00C52528" w:rsidRDefault="001F4929" w:rsidP="002D679E"/>
        </w:tc>
      </w:tr>
    </w:tbl>
    <w:p w14:paraId="32ED70C3" w14:textId="77777777" w:rsidR="008843C9" w:rsidRDefault="008843C9" w:rsidP="008843C9"/>
    <w:p w14:paraId="32ED70C4" w14:textId="18743CA1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596D88" w:rsidRPr="000F71E0" w14:paraId="64698C76" w14:textId="77777777" w:rsidTr="00460C41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35AA6175" w14:textId="77777777" w:rsidR="00596D88" w:rsidRPr="000F71E0" w:rsidRDefault="00596D88" w:rsidP="00460C4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596D88" w:rsidRPr="000F71E0" w14:paraId="454F3D0D" w14:textId="77777777" w:rsidTr="00460C41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403E653B" w14:textId="77777777" w:rsidR="00596D88" w:rsidRPr="000F71E0" w:rsidRDefault="00596D88" w:rsidP="00460C4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34BE6485" w14:textId="77777777" w:rsidR="00596D88" w:rsidRPr="000F71E0" w:rsidRDefault="00596D88" w:rsidP="00460C4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0723253A" w14:textId="77777777" w:rsidR="00596D88" w:rsidRPr="000F71E0" w:rsidRDefault="00596D88" w:rsidP="00460C4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6A57CC8D" w14:textId="77777777" w:rsidR="00596D88" w:rsidRPr="000F71E0" w:rsidRDefault="00596D88" w:rsidP="00460C4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596D88" w:rsidRPr="00C52528" w14:paraId="3BEA9062" w14:textId="77777777" w:rsidTr="00460C41">
        <w:trPr>
          <w:trHeight w:val="340"/>
        </w:trPr>
        <w:tc>
          <w:tcPr>
            <w:tcW w:w="737" w:type="dxa"/>
            <w:vAlign w:val="center"/>
          </w:tcPr>
          <w:p w14:paraId="0BE5F0EB" w14:textId="77777777" w:rsidR="00596D88" w:rsidRPr="00C52528" w:rsidRDefault="00596D88" w:rsidP="00460C41">
            <w:pPr>
              <w:pStyle w:val="Verses"/>
            </w:pPr>
          </w:p>
        </w:tc>
        <w:tc>
          <w:tcPr>
            <w:tcW w:w="1129" w:type="dxa"/>
            <w:vAlign w:val="center"/>
          </w:tcPr>
          <w:p w14:paraId="0F582F01" w14:textId="77777777" w:rsidR="00596D88" w:rsidRPr="00C52528" w:rsidRDefault="00596D88" w:rsidP="00460C41">
            <w:pPr>
              <w:pStyle w:val="Verses"/>
            </w:pPr>
          </w:p>
        </w:tc>
        <w:tc>
          <w:tcPr>
            <w:tcW w:w="2420" w:type="dxa"/>
            <w:vAlign w:val="center"/>
          </w:tcPr>
          <w:p w14:paraId="451005B7" w14:textId="77777777" w:rsidR="00596D88" w:rsidRPr="00C52528" w:rsidRDefault="00596D88" w:rsidP="00460C41">
            <w:pPr>
              <w:pStyle w:val="Verses"/>
            </w:pPr>
          </w:p>
        </w:tc>
        <w:tc>
          <w:tcPr>
            <w:tcW w:w="4389" w:type="dxa"/>
            <w:vAlign w:val="center"/>
          </w:tcPr>
          <w:p w14:paraId="12B81AD8" w14:textId="77777777" w:rsidR="00596D88" w:rsidRPr="00C52528" w:rsidRDefault="00596D88" w:rsidP="00460C41">
            <w:pPr>
              <w:pStyle w:val="Verses"/>
            </w:pPr>
          </w:p>
        </w:tc>
      </w:tr>
    </w:tbl>
    <w:p w14:paraId="3E469AB8" w14:textId="77777777" w:rsidR="00596D88" w:rsidRDefault="00596D88" w:rsidP="003D377B"/>
    <w:sectPr w:rsidR="00596D88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F9449" w14:textId="77777777" w:rsidR="00F95B37" w:rsidRDefault="00F95B37" w:rsidP="005E1593">
      <w:r>
        <w:separator/>
      </w:r>
    </w:p>
  </w:endnote>
  <w:endnote w:type="continuationSeparator" w:id="0">
    <w:p w14:paraId="24D6331C" w14:textId="77777777" w:rsidR="00F95B37" w:rsidRDefault="00F95B37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87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85"/>
      <w:gridCol w:w="5302"/>
    </w:tblGrid>
    <w:tr w:rsidR="006419CA" w:rsidRPr="006419CA" w14:paraId="32ED70D4" w14:textId="77777777" w:rsidTr="0016568B">
      <w:trPr>
        <w:jc w:val="center"/>
      </w:trPr>
      <w:tc>
        <w:tcPr>
          <w:tcW w:w="3685" w:type="dxa"/>
          <w:vAlign w:val="center"/>
        </w:tcPr>
        <w:p w14:paraId="32ED70D2" w14:textId="4353C783" w:rsidR="006419CA" w:rsidRPr="006419CA" w:rsidRDefault="006419CA" w:rsidP="0016568B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14:paraId="32ED70D3" w14:textId="77777777" w:rsidR="006419CA" w:rsidRPr="006419CA" w:rsidRDefault="006419CA" w:rsidP="0016568B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707E3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707E3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</w:tbl>
  <w:p w14:paraId="32ED70D8" w14:textId="77777777"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74658" w14:textId="77777777" w:rsidR="00F95B37" w:rsidRDefault="00F95B37" w:rsidP="005E1593">
      <w:r>
        <w:separator/>
      </w:r>
    </w:p>
  </w:footnote>
  <w:footnote w:type="continuationSeparator" w:id="0">
    <w:p w14:paraId="15F59EC0" w14:textId="77777777" w:rsidR="00F95B37" w:rsidRDefault="00F95B37" w:rsidP="005E1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DF195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209"/>
    <w:rsid w:val="000121F4"/>
    <w:rsid w:val="00046B89"/>
    <w:rsid w:val="000E1209"/>
    <w:rsid w:val="000E2853"/>
    <w:rsid w:val="000F0EA3"/>
    <w:rsid w:val="001068E6"/>
    <w:rsid w:val="00145DED"/>
    <w:rsid w:val="0016568B"/>
    <w:rsid w:val="00173F71"/>
    <w:rsid w:val="001B22D0"/>
    <w:rsid w:val="001D497F"/>
    <w:rsid w:val="001D7F68"/>
    <w:rsid w:val="001F3D30"/>
    <w:rsid w:val="001F4929"/>
    <w:rsid w:val="001F7E14"/>
    <w:rsid w:val="00274187"/>
    <w:rsid w:val="002B58E4"/>
    <w:rsid w:val="00331443"/>
    <w:rsid w:val="00341B09"/>
    <w:rsid w:val="0034544C"/>
    <w:rsid w:val="0037590F"/>
    <w:rsid w:val="003D377B"/>
    <w:rsid w:val="0042609D"/>
    <w:rsid w:val="00480CBB"/>
    <w:rsid w:val="004A2EBF"/>
    <w:rsid w:val="004B003D"/>
    <w:rsid w:val="004B2855"/>
    <w:rsid w:val="004B60F1"/>
    <w:rsid w:val="004B6CAC"/>
    <w:rsid w:val="004D3C2B"/>
    <w:rsid w:val="005165BF"/>
    <w:rsid w:val="0053056F"/>
    <w:rsid w:val="005546E1"/>
    <w:rsid w:val="005547D0"/>
    <w:rsid w:val="0055540E"/>
    <w:rsid w:val="0055754C"/>
    <w:rsid w:val="00596D88"/>
    <w:rsid w:val="005D499C"/>
    <w:rsid w:val="005E1593"/>
    <w:rsid w:val="005E2885"/>
    <w:rsid w:val="005F487B"/>
    <w:rsid w:val="00603ACD"/>
    <w:rsid w:val="006419CA"/>
    <w:rsid w:val="00663704"/>
    <w:rsid w:val="006704B1"/>
    <w:rsid w:val="00681283"/>
    <w:rsid w:val="00683159"/>
    <w:rsid w:val="00692909"/>
    <w:rsid w:val="00696D99"/>
    <w:rsid w:val="006A233C"/>
    <w:rsid w:val="006F783F"/>
    <w:rsid w:val="007057FF"/>
    <w:rsid w:val="00712005"/>
    <w:rsid w:val="0071225E"/>
    <w:rsid w:val="0074048B"/>
    <w:rsid w:val="00743E89"/>
    <w:rsid w:val="0077771A"/>
    <w:rsid w:val="00781734"/>
    <w:rsid w:val="007A054B"/>
    <w:rsid w:val="007D3B4B"/>
    <w:rsid w:val="007D404E"/>
    <w:rsid w:val="007D768F"/>
    <w:rsid w:val="007E352C"/>
    <w:rsid w:val="007F5775"/>
    <w:rsid w:val="00821A0D"/>
    <w:rsid w:val="00826E6F"/>
    <w:rsid w:val="00842903"/>
    <w:rsid w:val="008470D6"/>
    <w:rsid w:val="00871E89"/>
    <w:rsid w:val="00874DFD"/>
    <w:rsid w:val="008843C9"/>
    <w:rsid w:val="008B0114"/>
    <w:rsid w:val="00903DAD"/>
    <w:rsid w:val="00907375"/>
    <w:rsid w:val="00917C18"/>
    <w:rsid w:val="00975A4D"/>
    <w:rsid w:val="00980543"/>
    <w:rsid w:val="009A4A1D"/>
    <w:rsid w:val="009C3ED8"/>
    <w:rsid w:val="00A1253C"/>
    <w:rsid w:val="00A224CD"/>
    <w:rsid w:val="00A24E33"/>
    <w:rsid w:val="00A25190"/>
    <w:rsid w:val="00A46CD0"/>
    <w:rsid w:val="00A54857"/>
    <w:rsid w:val="00AC1FB4"/>
    <w:rsid w:val="00AE1992"/>
    <w:rsid w:val="00AE6008"/>
    <w:rsid w:val="00AF15FC"/>
    <w:rsid w:val="00B1570B"/>
    <w:rsid w:val="00B23124"/>
    <w:rsid w:val="00B364C1"/>
    <w:rsid w:val="00B60073"/>
    <w:rsid w:val="00BB59C4"/>
    <w:rsid w:val="00BC7732"/>
    <w:rsid w:val="00BD4E57"/>
    <w:rsid w:val="00BF65F3"/>
    <w:rsid w:val="00C52528"/>
    <w:rsid w:val="00C55587"/>
    <w:rsid w:val="00C8687E"/>
    <w:rsid w:val="00C97A8D"/>
    <w:rsid w:val="00CE2B3B"/>
    <w:rsid w:val="00D04158"/>
    <w:rsid w:val="00D115C9"/>
    <w:rsid w:val="00D37957"/>
    <w:rsid w:val="00D42760"/>
    <w:rsid w:val="00D96EDE"/>
    <w:rsid w:val="00DA4803"/>
    <w:rsid w:val="00DC696C"/>
    <w:rsid w:val="00DE4D72"/>
    <w:rsid w:val="00DF57EF"/>
    <w:rsid w:val="00E213BA"/>
    <w:rsid w:val="00E34C15"/>
    <w:rsid w:val="00F15122"/>
    <w:rsid w:val="00F707E3"/>
    <w:rsid w:val="00F95B37"/>
    <w:rsid w:val="00FA2038"/>
    <w:rsid w:val="00FB5A09"/>
    <w:rsid w:val="00FC2077"/>
    <w:rsid w:val="00FF608A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2ED706D"/>
  <w15:docId w15:val="{B8DF93DB-CCBF-4D74-8AA8-9DF853E2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68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600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600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600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600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600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600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16568B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16568B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7D768F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7D768F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7D768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7D768F"/>
    <w:rPr>
      <w:rFonts w:ascii="Calibri" w:hAnsi="Calibri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600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600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600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600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60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60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7E352C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E352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96D88"/>
    <w:pPr>
      <w:spacing w:after="100"/>
      <w:ind w:left="220"/>
    </w:pPr>
  </w:style>
  <w:style w:type="paragraph" w:styleId="Ttulo">
    <w:name w:val="Title"/>
    <w:basedOn w:val="Normal"/>
    <w:next w:val="Normal"/>
    <w:link w:val="TtuloChar"/>
    <w:uiPriority w:val="10"/>
    <w:qFormat/>
    <w:rsid w:val="00D42760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2760"/>
    <w:rPr>
      <w:rFonts w:asciiTheme="majorHAnsi" w:eastAsiaTheme="majorEastAsia" w:hAnsiTheme="majorHAnsi" w:cstheme="majorBidi"/>
      <w:color w:val="1F497D" w:themeColor="text2"/>
      <w:spacing w:val="-10"/>
      <w:kern w:val="28"/>
      <w:sz w:val="56"/>
      <w:szCs w:val="56"/>
    </w:rPr>
  </w:style>
  <w:style w:type="paragraph" w:styleId="Sumrio3">
    <w:name w:val="toc 3"/>
    <w:basedOn w:val="Normal"/>
    <w:next w:val="Normal"/>
    <w:autoRedefine/>
    <w:uiPriority w:val="39"/>
    <w:unhideWhenUsed/>
    <w:rsid w:val="00B364C1"/>
    <w:pPr>
      <w:spacing w:after="100" w:line="259" w:lineRule="auto"/>
      <w:ind w:left="440"/>
    </w:pPr>
    <w:rPr>
      <w:rFonts w:asciiTheme="minorHAnsi" w:eastAsiaTheme="minorEastAsia" w:hAnsiTheme="minorHAnsi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3D4EF-CC43-4256-A2B9-5AC2F144C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</TotalTime>
  <Pages>2</Pages>
  <Words>219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Melhorias no Processo</vt:lpstr>
    </vt:vector>
  </TitlesOfParts>
  <Company>PMO Escritório de Projetos</Company>
  <LinksUpToDate>false</LinksUpToDate>
  <CharactersWithSpaces>1404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Melhorias no Processo</dc:title>
  <dc:subject>Nome do Projeto</dc:subject>
  <dc:creator>Edu</dc:creator>
  <cp:keywords>Template Gerenciamento de Projetos</cp:keywords>
  <dc:description>http://escritoriodeprojetos.com.br</dc:description>
  <cp:lastModifiedBy>Edson Lessa</cp:lastModifiedBy>
  <cp:revision>13</cp:revision>
  <dcterms:created xsi:type="dcterms:W3CDTF">2020-04-01T03:37:00Z</dcterms:created>
  <dcterms:modified xsi:type="dcterms:W3CDTF">2020-04-01T23:44:00Z</dcterms:modified>
</cp:coreProperties>
</file>